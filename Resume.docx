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C82" w:rsidRPr="00735519" w:rsidRDefault="00A26C1F">
      <w:pPr>
        <w:pStyle w:val="Name"/>
        <w:rPr>
          <w:rFonts w:ascii="Times New Roman" w:hAnsi="Times New Roman" w:cs="Times New Roman"/>
        </w:rPr>
      </w:pPr>
      <w:r w:rsidRPr="00735519">
        <w:rPr>
          <w:rFonts w:ascii="Times New Roman" w:hAnsi="Times New Roman" w:cs="Times New Roman"/>
        </w:rPr>
        <w:t xml:space="preserve">Francisco Verdugo Del Real </w:t>
      </w:r>
    </w:p>
    <w:p w:rsidR="00795C82" w:rsidRPr="00735519" w:rsidRDefault="00FE3478">
      <w:pPr>
        <w:pStyle w:val="ContactInfo"/>
        <w:rPr>
          <w:rFonts w:ascii="Times New Roman" w:hAnsi="Times New Roman" w:cs="Times New Roman"/>
        </w:rPr>
      </w:pPr>
      <w:r w:rsidRPr="00735519">
        <w:rPr>
          <w:rFonts w:ascii="Times New Roman" w:hAnsi="Times New Roman" w:cs="Times New Roman"/>
        </w:rPr>
        <w:t xml:space="preserve">2889 South Grade </w:t>
      </w:r>
      <w:r w:rsidR="00E66402" w:rsidRPr="00735519">
        <w:rPr>
          <w:rFonts w:ascii="Times New Roman" w:hAnsi="Times New Roman" w:cs="Times New Roman"/>
        </w:rPr>
        <w:t xml:space="preserve">Rd, Alpine CA/ </w:t>
      </w:r>
      <w:hyperlink r:id="rId7" w:history="1">
        <w:r w:rsidR="00E66402" w:rsidRPr="00735519">
          <w:rPr>
            <w:rStyle w:val="Hyperlink"/>
            <w:rFonts w:ascii="Times New Roman" w:hAnsi="Times New Roman" w:cs="Times New Roman"/>
          </w:rPr>
          <w:t>fco.verdugo9@live.com</w:t>
        </w:r>
        <w:r w:rsidR="007D738E" w:rsidRPr="00735519">
          <w:rPr>
            <w:rStyle w:val="Hyperlink"/>
            <w:rFonts w:ascii="Times New Roman" w:hAnsi="Times New Roman" w:cs="Times New Roman"/>
          </w:rPr>
          <w:t xml:space="preserve"> </w:t>
        </w:r>
        <w:r w:rsidR="00E66402" w:rsidRPr="00735519">
          <w:rPr>
            <w:rStyle w:val="Hyperlink"/>
            <w:rFonts w:ascii="Times New Roman" w:hAnsi="Times New Roman" w:cs="Times New Roman"/>
          </w:rPr>
          <w:t>/</w:t>
        </w:r>
      </w:hyperlink>
      <w:r w:rsidR="00E66402" w:rsidRPr="00735519">
        <w:rPr>
          <w:rFonts w:ascii="Times New Roman" w:hAnsi="Times New Roman" w:cs="Times New Roman"/>
        </w:rPr>
        <w:t xml:space="preserve"> </w:t>
      </w:r>
      <w:r w:rsidR="007D738E" w:rsidRPr="00735519">
        <w:rPr>
          <w:rFonts w:ascii="Times New Roman" w:hAnsi="Times New Roman" w:cs="Times New Roman"/>
        </w:rPr>
        <w:t>(619) 997-4953</w:t>
      </w:r>
    </w:p>
    <w:p w:rsidR="00795C82" w:rsidRPr="00735519" w:rsidRDefault="008D5415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819804518"/>
          <w:placeholder>
            <w:docPart w:val="BF46865256D0F1488B9A4C7F33459754"/>
          </w:placeholder>
          <w:temporary/>
          <w:showingPlcHdr/>
          <w15:appearance w15:val="hidden"/>
        </w:sdtPr>
        <w:sdtEndPr/>
        <w:sdtContent>
          <w:r w:rsidRPr="00735519">
            <w:rPr>
              <w:rFonts w:ascii="Times New Roman" w:hAnsi="Times New Roman" w:cs="Times New Roman"/>
            </w:rPr>
            <w:t>Skills Summary</w:t>
          </w:r>
        </w:sdtContent>
      </w:sdt>
    </w:p>
    <w:p w:rsidR="00795C82" w:rsidRPr="00735519" w:rsidRDefault="00CF475B">
      <w:pPr>
        <w:spacing w:after="180"/>
        <w:rPr>
          <w:rFonts w:ascii="Times New Roman" w:hAnsi="Times New Roman" w:cs="Times New Roman"/>
          <w:caps/>
        </w:rPr>
      </w:pPr>
      <w:r w:rsidRPr="00735519">
        <w:rPr>
          <w:rFonts w:ascii="Times New Roman" w:hAnsi="Times New Roman" w:cs="Times New Roman"/>
        </w:rPr>
        <w:t>Some ski</w:t>
      </w:r>
      <w:r w:rsidR="008615AD" w:rsidRPr="00735519">
        <w:rPr>
          <w:rFonts w:ascii="Times New Roman" w:hAnsi="Times New Roman" w:cs="Times New Roman"/>
        </w:rPr>
        <w:t xml:space="preserve">lls that I have </w:t>
      </w:r>
      <w:r w:rsidR="00735519">
        <w:rPr>
          <w:rFonts w:ascii="Times New Roman" w:hAnsi="Times New Roman" w:cs="Times New Roman"/>
        </w:rPr>
        <w:t xml:space="preserve">acquired </w:t>
      </w:r>
      <w:r w:rsidR="00E40C3C">
        <w:rPr>
          <w:rFonts w:ascii="Times New Roman" w:hAnsi="Times New Roman" w:cs="Times New Roman"/>
        </w:rPr>
        <w:t xml:space="preserve">throughout my years are: I am a very </w:t>
      </w:r>
      <w:r w:rsidR="00C20356">
        <w:rPr>
          <w:rFonts w:ascii="Times New Roman" w:hAnsi="Times New Roman" w:cs="Times New Roman"/>
        </w:rPr>
        <w:t>g</w:t>
      </w:r>
      <w:r w:rsidR="00AB7A9D">
        <w:rPr>
          <w:rFonts w:ascii="Times New Roman" w:hAnsi="Times New Roman" w:cs="Times New Roman"/>
        </w:rPr>
        <w:t>ood group collaborator because I love working with people</w:t>
      </w:r>
      <w:r w:rsidR="00E40C3C">
        <w:rPr>
          <w:rFonts w:ascii="Times New Roman" w:hAnsi="Times New Roman" w:cs="Times New Roman"/>
        </w:rPr>
        <w:t>, I have good critical thinking skills</w:t>
      </w:r>
      <w:r w:rsidR="00EC3ED4">
        <w:rPr>
          <w:rFonts w:ascii="Times New Roman" w:hAnsi="Times New Roman" w:cs="Times New Roman"/>
        </w:rPr>
        <w:t>, my conflict resolution skills have been honed to get the best outcome at t</w:t>
      </w:r>
      <w:r w:rsidR="000414DB">
        <w:rPr>
          <w:rFonts w:ascii="Times New Roman" w:hAnsi="Times New Roman" w:cs="Times New Roman"/>
        </w:rPr>
        <w:t xml:space="preserve">he end, I am a friendly person and have good social skills, which then leads to </w:t>
      </w:r>
      <w:r w:rsidR="002A6781">
        <w:rPr>
          <w:rFonts w:ascii="Times New Roman" w:hAnsi="Times New Roman" w:cs="Times New Roman"/>
        </w:rPr>
        <w:t xml:space="preserve">having good costumer service skills. </w:t>
      </w:r>
    </w:p>
    <w:p w:rsidR="00795C82" w:rsidRPr="00735519" w:rsidRDefault="008D5415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50367223"/>
          <w:placeholder>
            <w:docPart w:val="D163708D68B2A6488D20B8BD12A7F483"/>
          </w:placeholder>
          <w:temporary/>
          <w:showingPlcHdr/>
          <w15:appearance w15:val="hidden"/>
        </w:sdtPr>
        <w:sdtEndPr/>
        <w:sdtContent>
          <w:r w:rsidRPr="00735519">
            <w:rPr>
              <w:rFonts w:ascii="Times New Roman" w:hAnsi="Times New Roman" w:cs="Times New Roman"/>
            </w:rPr>
            <w:t>Education</w:t>
          </w:r>
        </w:sdtContent>
      </w:sdt>
    </w:p>
    <w:p w:rsidR="00795C82" w:rsidRPr="00735519" w:rsidRDefault="00F96DC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Grand Canyon University/ San Diego Community College </w:t>
      </w:r>
    </w:p>
    <w:p w:rsidR="00795C82" w:rsidRPr="00735519" w:rsidRDefault="009F3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GCU</w:t>
      </w:r>
      <w:r w:rsidR="00945E02">
        <w:rPr>
          <w:rFonts w:ascii="Times New Roman" w:hAnsi="Times New Roman" w:cs="Times New Roman"/>
        </w:rPr>
        <w:t xml:space="preserve"> Electrical Engineering, SD Mesa</w:t>
      </w:r>
      <w:r w:rsidR="00A90A03">
        <w:rPr>
          <w:rFonts w:ascii="Times New Roman" w:hAnsi="Times New Roman" w:cs="Times New Roman"/>
        </w:rPr>
        <w:t xml:space="preserve"> (Graduation year </w:t>
      </w:r>
      <w:r w:rsidR="00BB797D">
        <w:rPr>
          <w:rFonts w:ascii="Times New Roman" w:hAnsi="Times New Roman" w:cs="Times New Roman"/>
        </w:rPr>
        <w:t>2023</w:t>
      </w:r>
      <w:r w:rsidR="00EC4B7E">
        <w:rPr>
          <w:rFonts w:ascii="Times New Roman" w:hAnsi="Times New Roman" w:cs="Times New Roman"/>
        </w:rPr>
        <w:t>)</w:t>
      </w:r>
    </w:p>
    <w:p w:rsidR="00795C82" w:rsidRPr="00735519" w:rsidRDefault="008D5415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17349259"/>
          <w:placeholder>
            <w:docPart w:val="5BD08C249920DA4A921937EC358494A7"/>
          </w:placeholder>
          <w:temporary/>
          <w:showingPlcHdr/>
          <w15:appearance w15:val="hidden"/>
        </w:sdtPr>
        <w:sdtEndPr/>
        <w:sdtContent>
          <w:r w:rsidRPr="00735519">
            <w:rPr>
              <w:rFonts w:ascii="Times New Roman" w:hAnsi="Times New Roman" w:cs="Times New Roman"/>
            </w:rPr>
            <w:t>Experience</w:t>
          </w:r>
        </w:sdtContent>
      </w:sdt>
    </w:p>
    <w:p w:rsidR="00795C82" w:rsidRPr="00735519" w:rsidRDefault="00440019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Tri-State</w:t>
      </w:r>
      <w:proofErr w:type="spellEnd"/>
      <w:r>
        <w:rPr>
          <w:rFonts w:ascii="Times New Roman" w:hAnsi="Times New Roman" w:cs="Times New Roman"/>
        </w:rPr>
        <w:t>/Centurion Medical Product/</w:t>
      </w:r>
      <w:proofErr w:type="spellStart"/>
      <w:r>
        <w:rPr>
          <w:rFonts w:ascii="Times New Roman" w:hAnsi="Times New Roman" w:cs="Times New Roman"/>
        </w:rPr>
        <w:t>Medline</w:t>
      </w:r>
      <w:proofErr w:type="spellEnd"/>
    </w:p>
    <w:p w:rsidR="00795C82" w:rsidRPr="00735519" w:rsidRDefault="00D17D79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 of Engineering (Summer of 2015 &amp; 2016</w:t>
      </w:r>
      <w:r w:rsidR="00156482">
        <w:rPr>
          <w:rFonts w:ascii="Times New Roman" w:hAnsi="Times New Roman" w:cs="Times New Roman"/>
        </w:rPr>
        <w:t xml:space="preserve">; </w:t>
      </w:r>
      <w:proofErr w:type="spellStart"/>
      <w:r w:rsidR="00156482">
        <w:rPr>
          <w:rFonts w:ascii="Times New Roman" w:hAnsi="Times New Roman" w:cs="Times New Roman"/>
        </w:rPr>
        <w:t>Tri-State</w:t>
      </w:r>
      <w:proofErr w:type="spellEnd"/>
      <w:r w:rsidR="00156482">
        <w:rPr>
          <w:rFonts w:ascii="Times New Roman" w:hAnsi="Times New Roman" w:cs="Times New Roman"/>
        </w:rPr>
        <w:t xml:space="preserve">/ Centurion was bought </w:t>
      </w:r>
      <w:r w:rsidR="006965B1">
        <w:rPr>
          <w:rFonts w:ascii="Times New Roman" w:hAnsi="Times New Roman" w:cs="Times New Roman"/>
        </w:rPr>
        <w:t xml:space="preserve">by </w:t>
      </w:r>
      <w:proofErr w:type="spellStart"/>
      <w:r w:rsidR="006965B1">
        <w:rPr>
          <w:rFonts w:ascii="Times New Roman" w:hAnsi="Times New Roman" w:cs="Times New Roman"/>
        </w:rPr>
        <w:t>Medline</w:t>
      </w:r>
      <w:proofErr w:type="spellEnd"/>
      <w:r>
        <w:rPr>
          <w:rFonts w:ascii="Times New Roman" w:hAnsi="Times New Roman" w:cs="Times New Roman"/>
        </w:rPr>
        <w:t>)</w:t>
      </w:r>
      <w:r w:rsidR="00156482">
        <w:rPr>
          <w:rFonts w:ascii="Times New Roman" w:hAnsi="Times New Roman" w:cs="Times New Roman"/>
        </w:rPr>
        <w:t xml:space="preserve"> </w:t>
      </w:r>
    </w:p>
    <w:p w:rsidR="00795C82" w:rsidRDefault="00D17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directly under the </w:t>
      </w:r>
      <w:r w:rsidR="00A21F9F">
        <w:rPr>
          <w:rFonts w:ascii="Times New Roman" w:hAnsi="Times New Roman" w:cs="Times New Roman"/>
        </w:rPr>
        <w:t>operation manager and engineering group building models of medical products, making changes in the faciliti</w:t>
      </w:r>
      <w:r w:rsidR="00457A0F">
        <w:rPr>
          <w:rFonts w:ascii="Times New Roman" w:hAnsi="Times New Roman" w:cs="Times New Roman"/>
        </w:rPr>
        <w:t xml:space="preserve">es and planning out </w:t>
      </w:r>
      <w:r w:rsidR="00A02300">
        <w:rPr>
          <w:rFonts w:ascii="Times New Roman" w:hAnsi="Times New Roman" w:cs="Times New Roman"/>
        </w:rPr>
        <w:t xml:space="preserve">how </w:t>
      </w:r>
      <w:r w:rsidR="002430AD">
        <w:rPr>
          <w:rFonts w:ascii="Times New Roman" w:hAnsi="Times New Roman" w:cs="Times New Roman"/>
        </w:rPr>
        <w:t>to make them by building different models and scenarios using AutoCad.</w:t>
      </w:r>
    </w:p>
    <w:p w:rsidR="00B23208" w:rsidRDefault="0003507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Nike</w:t>
      </w:r>
    </w:p>
    <w:p w:rsidR="00035078" w:rsidRPr="00035078" w:rsidRDefault="00035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Seasonal athlete turned part</w:t>
      </w:r>
      <w:r w:rsidR="00CD0E1F">
        <w:rPr>
          <w:rFonts w:ascii="Times New Roman" w:hAnsi="Times New Roman" w:cs="Times New Roman"/>
        </w:rPr>
        <w:t>-time, sales floor register, and back of house experience.</w:t>
      </w:r>
    </w:p>
    <w:p w:rsidR="00795C82" w:rsidRPr="00735519" w:rsidRDefault="008D5415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50401295"/>
          <w:placeholder>
            <w:docPart w:val="5CB880C223AD0A4F83342A34A0AEEBF1"/>
          </w:placeholder>
          <w:temporary/>
          <w:showingPlcHdr/>
          <w15:appearance w15:val="hidden"/>
        </w:sdtPr>
        <w:sdtEndPr/>
        <w:sdtContent>
          <w:r w:rsidRPr="00735519">
            <w:rPr>
              <w:rFonts w:ascii="Times New Roman" w:hAnsi="Times New Roman" w:cs="Times New Roman"/>
            </w:rPr>
            <w:t>Awards and Acknowledgements</w:t>
          </w:r>
        </w:sdtContent>
      </w:sdt>
    </w:p>
    <w:p w:rsidR="00795C82" w:rsidRPr="00735519" w:rsidRDefault="006F0BA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Athletic Achievements </w:t>
      </w:r>
    </w:p>
    <w:p w:rsidR="00795C82" w:rsidRPr="00735519" w:rsidRDefault="006F0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been an athlete all my life, competing both in Mexico and in the US </w:t>
      </w:r>
      <w:r w:rsidR="00156482">
        <w:rPr>
          <w:rFonts w:ascii="Times New Roman" w:hAnsi="Times New Roman" w:cs="Times New Roman"/>
        </w:rPr>
        <w:t xml:space="preserve">in high level </w:t>
      </w:r>
      <w:r w:rsidR="006965B1">
        <w:rPr>
          <w:rFonts w:ascii="Times New Roman" w:hAnsi="Times New Roman" w:cs="Times New Roman"/>
        </w:rPr>
        <w:t>tournaments. Went to Junior Olympics 3 times</w:t>
      </w:r>
      <w:r w:rsidR="00BF75F7">
        <w:rPr>
          <w:rFonts w:ascii="Times New Roman" w:hAnsi="Times New Roman" w:cs="Times New Roman"/>
        </w:rPr>
        <w:t xml:space="preserve"> in the open division in volleyball</w:t>
      </w:r>
      <w:r w:rsidR="003731A8">
        <w:rPr>
          <w:rFonts w:ascii="Times New Roman" w:hAnsi="Times New Roman" w:cs="Times New Roman"/>
        </w:rPr>
        <w:t>.</w:t>
      </w:r>
      <w:r w:rsidR="00BF75F7">
        <w:rPr>
          <w:rFonts w:ascii="Times New Roman" w:hAnsi="Times New Roman" w:cs="Times New Roman"/>
        </w:rPr>
        <w:t xml:space="preserve"> </w:t>
      </w:r>
      <w:r w:rsidR="003731A8">
        <w:rPr>
          <w:rFonts w:ascii="Times New Roman" w:hAnsi="Times New Roman" w:cs="Times New Roman"/>
        </w:rPr>
        <w:t>I</w:t>
      </w:r>
      <w:r w:rsidR="00BF75F7">
        <w:rPr>
          <w:rFonts w:ascii="Times New Roman" w:hAnsi="Times New Roman" w:cs="Times New Roman"/>
        </w:rPr>
        <w:t xml:space="preserve">n Mexico </w:t>
      </w:r>
      <w:r w:rsidR="004D3EAC">
        <w:rPr>
          <w:rFonts w:ascii="Times New Roman" w:hAnsi="Times New Roman" w:cs="Times New Roman"/>
        </w:rPr>
        <w:t xml:space="preserve">I won </w:t>
      </w:r>
      <w:r w:rsidR="00EC4B7E">
        <w:rPr>
          <w:rFonts w:ascii="Times New Roman" w:hAnsi="Times New Roman" w:cs="Times New Roman"/>
        </w:rPr>
        <w:t xml:space="preserve">gold </w:t>
      </w:r>
      <w:r w:rsidR="0062643F">
        <w:rPr>
          <w:rFonts w:ascii="Times New Roman" w:hAnsi="Times New Roman" w:cs="Times New Roman"/>
        </w:rPr>
        <w:t>medals for state, regional, and national</w:t>
      </w:r>
      <w:r w:rsidR="003731A8">
        <w:rPr>
          <w:rFonts w:ascii="Times New Roman" w:hAnsi="Times New Roman" w:cs="Times New Roman"/>
        </w:rPr>
        <w:t>s tournaments for basketball</w:t>
      </w:r>
      <w:r w:rsidR="00EC4B7E">
        <w:rPr>
          <w:rFonts w:ascii="Times New Roman" w:hAnsi="Times New Roman" w:cs="Times New Roman"/>
        </w:rPr>
        <w:t>.</w:t>
      </w:r>
    </w:p>
    <w:sectPr w:rsidR="00795C82" w:rsidRPr="00735519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6C1F" w:rsidRDefault="00A26C1F">
      <w:pPr>
        <w:spacing w:after="0" w:line="240" w:lineRule="auto"/>
      </w:pPr>
      <w:r>
        <w:separator/>
      </w:r>
    </w:p>
  </w:endnote>
  <w:endnote w:type="continuationSeparator" w:id="0">
    <w:p w:rsidR="00A26C1F" w:rsidRDefault="00A2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C82" w:rsidRDefault="008D54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6C1F" w:rsidRDefault="00A26C1F">
      <w:pPr>
        <w:spacing w:after="0" w:line="240" w:lineRule="auto"/>
      </w:pPr>
      <w:r>
        <w:separator/>
      </w:r>
    </w:p>
  </w:footnote>
  <w:footnote w:type="continuationSeparator" w:id="0">
    <w:p w:rsidR="00A26C1F" w:rsidRDefault="00A2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5C82" w:rsidRDefault="008D541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EF80B9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5C82" w:rsidRDefault="008D541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5B199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1F"/>
    <w:rsid w:val="00035078"/>
    <w:rsid w:val="000414DB"/>
    <w:rsid w:val="00156482"/>
    <w:rsid w:val="00216F43"/>
    <w:rsid w:val="002430AD"/>
    <w:rsid w:val="0028240F"/>
    <w:rsid w:val="002A6781"/>
    <w:rsid w:val="003731A8"/>
    <w:rsid w:val="00440019"/>
    <w:rsid w:val="00457A0F"/>
    <w:rsid w:val="004D3EAC"/>
    <w:rsid w:val="005556A9"/>
    <w:rsid w:val="005E2D7C"/>
    <w:rsid w:val="0062643F"/>
    <w:rsid w:val="006345B2"/>
    <w:rsid w:val="006965B1"/>
    <w:rsid w:val="006F0BA2"/>
    <w:rsid w:val="00735519"/>
    <w:rsid w:val="00795C82"/>
    <w:rsid w:val="007D738E"/>
    <w:rsid w:val="008615AD"/>
    <w:rsid w:val="008D5415"/>
    <w:rsid w:val="00945E02"/>
    <w:rsid w:val="009F390B"/>
    <w:rsid w:val="00A02300"/>
    <w:rsid w:val="00A21F9F"/>
    <w:rsid w:val="00A26C1F"/>
    <w:rsid w:val="00A90A03"/>
    <w:rsid w:val="00AB7A9D"/>
    <w:rsid w:val="00B23208"/>
    <w:rsid w:val="00BB0DE2"/>
    <w:rsid w:val="00BB797D"/>
    <w:rsid w:val="00BC02A2"/>
    <w:rsid w:val="00BF75F7"/>
    <w:rsid w:val="00C20356"/>
    <w:rsid w:val="00C23C7B"/>
    <w:rsid w:val="00C708BD"/>
    <w:rsid w:val="00CB39DD"/>
    <w:rsid w:val="00CD0E1F"/>
    <w:rsid w:val="00CF475B"/>
    <w:rsid w:val="00D17D79"/>
    <w:rsid w:val="00E40C3C"/>
    <w:rsid w:val="00E66402"/>
    <w:rsid w:val="00E774FE"/>
    <w:rsid w:val="00EC3ED4"/>
    <w:rsid w:val="00EC4B7E"/>
    <w:rsid w:val="00F96DCF"/>
    <w:rsid w:val="00FE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5C47EB"/>
  <w15:chartTrackingRefBased/>
  <w15:docId w15:val="{665475F8-DEBB-B542-91E7-4A302688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E6640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co.verdugo9@live.com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65E91C7-CB5F-2946-83D3-68A8895B3ACC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46865256D0F1488B9A4C7F33459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27230-669F-B04C-82C8-6A8A4940DC79}"/>
      </w:docPartPr>
      <w:docPartBody>
        <w:p w:rsidR="0021281C" w:rsidRDefault="0021281C">
          <w:pPr>
            <w:pStyle w:val="BF46865256D0F1488B9A4C7F33459754"/>
          </w:pPr>
          <w:r>
            <w:t>Skills Summary</w:t>
          </w:r>
        </w:p>
      </w:docPartBody>
    </w:docPart>
    <w:docPart>
      <w:docPartPr>
        <w:name w:val="D163708D68B2A6488D20B8BD12A7F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B6496-2F69-DA4B-9D7C-DFCFB93D41BF}"/>
      </w:docPartPr>
      <w:docPartBody>
        <w:p w:rsidR="0021281C" w:rsidRDefault="0021281C">
          <w:pPr>
            <w:pStyle w:val="D163708D68B2A6488D20B8BD12A7F483"/>
          </w:pPr>
          <w:r>
            <w:t>Education</w:t>
          </w:r>
        </w:p>
      </w:docPartBody>
    </w:docPart>
    <w:docPart>
      <w:docPartPr>
        <w:name w:val="5BD08C249920DA4A921937EC3584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4F8EE-736F-DB4B-8F32-E98FD763E909}"/>
      </w:docPartPr>
      <w:docPartBody>
        <w:p w:rsidR="0021281C" w:rsidRDefault="0021281C">
          <w:pPr>
            <w:pStyle w:val="5BD08C249920DA4A921937EC358494A7"/>
          </w:pPr>
          <w:r>
            <w:t>Experience</w:t>
          </w:r>
        </w:p>
      </w:docPartBody>
    </w:docPart>
    <w:docPart>
      <w:docPartPr>
        <w:name w:val="5CB880C223AD0A4F83342A34A0AEE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B62C9-157A-F94C-B3E0-7729025061AF}"/>
      </w:docPartPr>
      <w:docPartBody>
        <w:p w:rsidR="0021281C" w:rsidRDefault="0021281C">
          <w:pPr>
            <w:pStyle w:val="5CB880C223AD0A4F83342A34A0AEEBF1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1C"/>
    <w:rsid w:val="0021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6865256D0F1488B9A4C7F33459754">
    <w:name w:val="BF46865256D0F1488B9A4C7F33459754"/>
  </w:style>
  <w:style w:type="paragraph" w:customStyle="1" w:styleId="D163708D68B2A6488D20B8BD12A7F483">
    <w:name w:val="D163708D68B2A6488D20B8BD12A7F483"/>
  </w:style>
  <w:style w:type="paragraph" w:customStyle="1" w:styleId="5BD08C249920DA4A921937EC358494A7">
    <w:name w:val="5BD08C249920DA4A921937EC358494A7"/>
  </w:style>
  <w:style w:type="paragraph" w:customStyle="1" w:styleId="5CB880C223AD0A4F83342A34A0AEEBF1">
    <w:name w:val="5CB880C223AD0A4F83342A34A0AEE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%7b365E91C7-CB5F-2946-83D3-68A8895B3ACC%7dtf16392120.dotx</Template>
  <TotalTime>4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Verdugo</dc:creator>
  <cp:keywords/>
  <dc:description/>
  <cp:lastModifiedBy>Francisco Verdugo</cp:lastModifiedBy>
  <cp:revision>7</cp:revision>
  <dcterms:created xsi:type="dcterms:W3CDTF">2020-11-10T02:32:00Z</dcterms:created>
  <dcterms:modified xsi:type="dcterms:W3CDTF">2021-04-22T04:28:00Z</dcterms:modified>
</cp:coreProperties>
</file>